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AE" w:rsidRDefault="008E3556" w:rsidP="0026548E">
      <w:pPr>
        <w:pStyle w:val="ContactInfo"/>
        <w:spacing w:before="0"/>
      </w:pPr>
      <w:r>
        <w:t>4651 123</w:t>
      </w:r>
      <w:r w:rsidRPr="008E3556">
        <w:rPr>
          <w:vertAlign w:val="superscript"/>
        </w:rPr>
        <w:t>rd</w:t>
      </w:r>
      <w:r>
        <w:t xml:space="preserve"> AVE SE</w:t>
      </w:r>
    </w:p>
    <w:p w:rsidR="004137AE" w:rsidRDefault="008E3556" w:rsidP="0026548E">
      <w:pPr>
        <w:pStyle w:val="ContactInfo"/>
        <w:spacing w:before="0"/>
      </w:pPr>
      <w:r>
        <w:t>Bellevue, WA 98006</w:t>
      </w:r>
    </w:p>
    <w:p w:rsidR="004137AE" w:rsidRDefault="008E3556" w:rsidP="0026548E">
      <w:pPr>
        <w:pStyle w:val="ContactInfo"/>
        <w:spacing w:before="0"/>
      </w:pPr>
      <w:r>
        <w:t>(425)-499-9057</w:t>
      </w:r>
    </w:p>
    <w:p w:rsidR="004137AE" w:rsidRDefault="00A06408" w:rsidP="0026548E">
      <w:pPr>
        <w:pStyle w:val="ContactInfo"/>
        <w:spacing w:before="0"/>
        <w:rPr>
          <w:rStyle w:val="Emphasis"/>
        </w:rPr>
      </w:pPr>
      <w:r w:rsidRPr="00716F05">
        <w:rPr>
          <w:rStyle w:val="Emphasis"/>
        </w:rPr>
        <w:t>themichellexlin@gmail.com</w:t>
      </w:r>
    </w:p>
    <w:p w:rsidR="00A06408" w:rsidRDefault="00A06408" w:rsidP="0026548E">
      <w:pPr>
        <w:pStyle w:val="ContactInfo"/>
        <w:spacing w:before="0"/>
        <w:rPr>
          <w:rStyle w:val="Emphasis"/>
        </w:rPr>
      </w:pPr>
      <w:r>
        <w:rPr>
          <w:rStyle w:val="Emphasis"/>
        </w:rPr>
        <w:t>themichellexlin.tumblr.com</w:t>
      </w:r>
    </w:p>
    <w:sdt>
      <w:sdtPr>
        <w:rPr>
          <w:sz w:val="36"/>
        </w:rPr>
        <w:alias w:val="Your Name"/>
        <w:tag w:val=""/>
        <w:id w:val="-574512284"/>
        <w:placeholder>
          <w:docPart w:val="0CCFF52776BB467C83DD134FC8B33E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137AE" w:rsidRPr="00FC003C" w:rsidRDefault="008E3556" w:rsidP="0017675B">
          <w:pPr>
            <w:pStyle w:val="Name"/>
            <w:pBdr>
              <w:top w:val="single" w:sz="4" w:space="2" w:color="418AB3" w:themeColor="accent1"/>
              <w:bottom w:val="single" w:sz="4" w:space="0" w:color="418AB3" w:themeColor="accent1"/>
            </w:pBdr>
            <w:spacing w:before="0" w:line="240" w:lineRule="auto"/>
            <w:rPr>
              <w:sz w:val="36"/>
            </w:rPr>
          </w:pPr>
          <w:r w:rsidRPr="00FC003C">
            <w:rPr>
              <w:sz w:val="36"/>
            </w:rPr>
            <w:t>Michelle X. Lin</w:t>
          </w:r>
        </w:p>
      </w:sdtContent>
    </w:sdt>
    <w:tbl>
      <w:tblPr>
        <w:tblStyle w:val="ResumeTable"/>
        <w:tblW w:w="502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242"/>
        <w:gridCol w:w="203"/>
        <w:gridCol w:w="9006"/>
      </w:tblGrid>
      <w:tr w:rsidR="0017675B" w:rsidTr="0017675B">
        <w:tc>
          <w:tcPr>
            <w:tcW w:w="2227" w:type="dxa"/>
          </w:tcPr>
          <w:p w:rsidR="0017675B" w:rsidRPr="0026548E" w:rsidRDefault="0017675B" w:rsidP="0017675B">
            <w:pPr>
              <w:pStyle w:val="Heading1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202" w:type="dxa"/>
          </w:tcPr>
          <w:p w:rsidR="0017675B" w:rsidRDefault="0017675B" w:rsidP="0017675B">
            <w:pPr>
              <w:spacing w:before="0" w:line="240" w:lineRule="auto"/>
            </w:pPr>
          </w:p>
        </w:tc>
        <w:tc>
          <w:tcPr>
            <w:tcW w:w="8949" w:type="dxa"/>
          </w:tcPr>
          <w:p w:rsidR="0017675B" w:rsidRPr="007662C3" w:rsidRDefault="0017675B" w:rsidP="0017675B">
            <w:pPr>
              <w:spacing w:after="0" w:line="240" w:lineRule="auto"/>
            </w:pPr>
            <w:r>
              <w:rPr>
                <w:b/>
              </w:rPr>
              <w:t>Summer Tech Help – Bellevue School District</w:t>
            </w:r>
          </w:p>
          <w:p w:rsidR="0017675B" w:rsidRPr="00B42A3F" w:rsidRDefault="0017675B" w:rsidP="00B42A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Imaged </w:t>
            </w:r>
            <w:r w:rsidR="00B42A3F">
              <w:rPr>
                <w:sz w:val="21"/>
                <w:szCs w:val="21"/>
              </w:rPr>
              <w:t>computers with Windows 10 images, replaced computer labs in schools</w:t>
            </w:r>
          </w:p>
        </w:tc>
      </w:tr>
      <w:tr w:rsidR="0017675B" w:rsidTr="0017675B">
        <w:tc>
          <w:tcPr>
            <w:tcW w:w="2227" w:type="dxa"/>
          </w:tcPr>
          <w:p w:rsidR="0017675B" w:rsidRPr="0026548E" w:rsidRDefault="0017675B" w:rsidP="0017675B">
            <w:pPr>
              <w:pStyle w:val="Heading1"/>
              <w:spacing w:before="0" w:line="240" w:lineRule="auto"/>
              <w:rPr>
                <w:sz w:val="24"/>
                <w:szCs w:val="24"/>
              </w:rPr>
            </w:pPr>
            <w:r w:rsidRPr="0026548E">
              <w:rPr>
                <w:sz w:val="24"/>
                <w:szCs w:val="24"/>
              </w:rPr>
              <w:t>Education</w:t>
            </w:r>
          </w:p>
        </w:tc>
        <w:tc>
          <w:tcPr>
            <w:tcW w:w="202" w:type="dxa"/>
          </w:tcPr>
          <w:p w:rsidR="0017675B" w:rsidRDefault="0017675B" w:rsidP="0017675B">
            <w:pPr>
              <w:spacing w:before="0" w:line="240" w:lineRule="auto"/>
            </w:pPr>
          </w:p>
        </w:tc>
        <w:tc>
          <w:tcPr>
            <w:tcW w:w="8949" w:type="dxa"/>
          </w:tcPr>
          <w:p w:rsidR="0017675B" w:rsidRPr="0026548E" w:rsidRDefault="0017675B" w:rsidP="0017675B">
            <w:pPr>
              <w:pStyle w:val="Subsection"/>
              <w:rPr>
                <w:sz w:val="22"/>
                <w:szCs w:val="22"/>
              </w:rPr>
            </w:pPr>
            <w:r w:rsidRPr="0026548E">
              <w:rPr>
                <w:sz w:val="22"/>
                <w:szCs w:val="22"/>
              </w:rPr>
              <w:t>Newport High School, Bellevue, WA</w:t>
            </w:r>
          </w:p>
          <w:p w:rsidR="0017675B" w:rsidRPr="008E3556" w:rsidRDefault="0017675B" w:rsidP="0017675B">
            <w:pPr>
              <w:spacing w:before="0" w:after="0" w:line="240" w:lineRule="auto"/>
              <w:rPr>
                <w:rStyle w:val="IntenseEmphasis"/>
                <w:sz w:val="18"/>
              </w:rPr>
            </w:pPr>
            <w:r>
              <w:rPr>
                <w:sz w:val="18"/>
              </w:rPr>
              <w:t>June 2018</w:t>
            </w:r>
            <w:r w:rsidRPr="008E3556">
              <w:rPr>
                <w:sz w:val="18"/>
              </w:rPr>
              <w:t xml:space="preserve"> | </w:t>
            </w:r>
            <w:r>
              <w:rPr>
                <w:sz w:val="18"/>
              </w:rPr>
              <w:t>Senior</w:t>
            </w:r>
          </w:p>
          <w:p w:rsidR="0017675B" w:rsidRPr="007662C3" w:rsidRDefault="0017675B" w:rsidP="0017675B">
            <w:pPr>
              <w:spacing w:after="0" w:line="240" w:lineRule="auto"/>
            </w:pPr>
            <w:r w:rsidRPr="007662C3">
              <w:rPr>
                <w:b/>
              </w:rPr>
              <w:t>GPA</w:t>
            </w:r>
            <w:r w:rsidR="00B42A3F">
              <w:t>: 3.87</w:t>
            </w:r>
            <w:r w:rsidRPr="007662C3">
              <w:t>/4.0</w:t>
            </w:r>
          </w:p>
          <w:p w:rsidR="0017675B" w:rsidRPr="007662C3" w:rsidRDefault="0017675B" w:rsidP="0017675B">
            <w:pPr>
              <w:spacing w:after="0" w:line="240" w:lineRule="auto"/>
              <w:rPr>
                <w:b/>
              </w:rPr>
            </w:pPr>
            <w:r w:rsidRPr="007662C3">
              <w:rPr>
                <w:b/>
              </w:rPr>
              <w:t>Relevant coursework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1"/>
                <w:szCs w:val="21"/>
              </w:rPr>
            </w:pPr>
            <w:r w:rsidRPr="00495056">
              <w:rPr>
                <w:sz w:val="21"/>
                <w:szCs w:val="21"/>
              </w:rPr>
              <w:t>AP Computer Science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1"/>
                <w:szCs w:val="21"/>
              </w:rPr>
            </w:pPr>
            <w:r w:rsidRPr="00495056">
              <w:rPr>
                <w:sz w:val="21"/>
                <w:szCs w:val="21"/>
              </w:rPr>
              <w:t>Cisco Networking Academy (CCNA, CCNP</w:t>
            </w:r>
            <w:r>
              <w:rPr>
                <w:sz w:val="21"/>
                <w:szCs w:val="21"/>
              </w:rPr>
              <w:t>, CCNA Security</w:t>
            </w:r>
            <w:r w:rsidRPr="00495056">
              <w:rPr>
                <w:sz w:val="21"/>
                <w:szCs w:val="21"/>
              </w:rPr>
              <w:t>)</w:t>
            </w:r>
          </w:p>
          <w:p w:rsidR="0017675B" w:rsidRDefault="0017675B" w:rsidP="00176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1"/>
                <w:szCs w:val="21"/>
              </w:rPr>
            </w:pPr>
            <w:r w:rsidRPr="00495056">
              <w:rPr>
                <w:sz w:val="21"/>
                <w:szCs w:val="21"/>
              </w:rPr>
              <w:t>Web Publishing</w:t>
            </w:r>
          </w:p>
          <w:p w:rsidR="0017675B" w:rsidRPr="007662C3" w:rsidRDefault="0017675B" w:rsidP="0017675B">
            <w:pPr>
              <w:spacing w:after="0" w:line="240" w:lineRule="auto"/>
            </w:pPr>
            <w:r w:rsidRPr="00200AB7">
              <w:rPr>
                <w:b/>
              </w:rPr>
              <w:t>Honors</w:t>
            </w:r>
          </w:p>
          <w:p w:rsidR="0017675B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1"/>
                <w:szCs w:val="21"/>
              </w:rPr>
            </w:pPr>
            <w:r w:rsidRPr="00495056">
              <w:rPr>
                <w:sz w:val="21"/>
                <w:szCs w:val="21"/>
              </w:rPr>
              <w:t>Member of National Honors Society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National AP Scholar</w:t>
            </w:r>
          </w:p>
          <w:p w:rsidR="0017675B" w:rsidRDefault="0017675B" w:rsidP="0017675B">
            <w:pPr>
              <w:spacing w:after="0" w:line="240" w:lineRule="auto"/>
            </w:pPr>
            <w:r w:rsidRPr="007662C3">
              <w:rPr>
                <w:b/>
              </w:rPr>
              <w:t>Clubs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1"/>
                <w:szCs w:val="21"/>
              </w:rPr>
            </w:pPr>
            <w:r w:rsidRPr="00495056">
              <w:rPr>
                <w:sz w:val="21"/>
                <w:szCs w:val="21"/>
              </w:rPr>
              <w:t>FIRST Robotics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1"/>
                <w:szCs w:val="21"/>
              </w:rPr>
            </w:pPr>
            <w:r w:rsidRPr="00495056">
              <w:rPr>
                <w:sz w:val="21"/>
                <w:szCs w:val="21"/>
              </w:rPr>
              <w:t>B</w:t>
            </w:r>
            <w:bookmarkStart w:id="0" w:name="_GoBack"/>
            <w:bookmarkEnd w:id="0"/>
            <w:r w:rsidRPr="00495056">
              <w:rPr>
                <w:sz w:val="21"/>
                <w:szCs w:val="21"/>
              </w:rPr>
              <w:t>ellevue Satellite Club</w:t>
            </w:r>
          </w:p>
          <w:p w:rsidR="0017675B" w:rsidRPr="00D13278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</w:rPr>
            </w:pPr>
            <w:r w:rsidRPr="00495056">
              <w:rPr>
                <w:sz w:val="21"/>
                <w:szCs w:val="21"/>
              </w:rPr>
              <w:t>Cisco Project Club</w:t>
            </w:r>
          </w:p>
          <w:p w:rsidR="0017675B" w:rsidRPr="00F01263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</w:rPr>
            </w:pPr>
            <w:r>
              <w:rPr>
                <w:sz w:val="21"/>
                <w:szCs w:val="21"/>
              </w:rPr>
              <w:t>Girls Who Code</w:t>
            </w:r>
          </w:p>
          <w:p w:rsidR="0017675B" w:rsidRDefault="0017675B" w:rsidP="0017675B">
            <w:pPr>
              <w:pStyle w:val="Subsec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Bellevue College</w:t>
            </w:r>
            <w:r w:rsidRPr="0026548E">
              <w:rPr>
                <w:sz w:val="22"/>
                <w:szCs w:val="22"/>
              </w:rPr>
              <w:t>, Bellevue, WA</w:t>
            </w:r>
          </w:p>
          <w:p w:rsidR="0017675B" w:rsidRPr="0051161F" w:rsidRDefault="0017675B" w:rsidP="0017675B">
            <w:pPr>
              <w:spacing w:before="0" w:after="0" w:line="240" w:lineRule="auto"/>
              <w:rPr>
                <w:b/>
              </w:rPr>
            </w:pPr>
            <w:r w:rsidRPr="007662C3">
              <w:rPr>
                <w:b/>
              </w:rPr>
              <w:t>Relevant coursework</w:t>
            </w:r>
          </w:p>
          <w:p w:rsidR="0017675B" w:rsidRPr="0051161F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</w:rPr>
            </w:pPr>
            <w:r>
              <w:rPr>
                <w:sz w:val="20"/>
                <w:szCs w:val="20"/>
              </w:rPr>
              <w:t>Cisco Networking I – IV (NSCOM 201-204)</w:t>
            </w:r>
          </w:p>
          <w:p w:rsidR="0017675B" w:rsidRDefault="0017675B" w:rsidP="0017675B">
            <w:pPr>
              <w:pStyle w:val="Subsec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Clark College</w:t>
            </w:r>
            <w:r w:rsidRPr="0026548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Vancouver</w:t>
            </w:r>
            <w:r w:rsidRPr="0026548E">
              <w:rPr>
                <w:sz w:val="22"/>
                <w:szCs w:val="22"/>
              </w:rPr>
              <w:t>, WA</w:t>
            </w:r>
          </w:p>
          <w:p w:rsidR="0017675B" w:rsidRPr="0051161F" w:rsidRDefault="0017675B" w:rsidP="0017675B">
            <w:pPr>
              <w:spacing w:before="0" w:after="0" w:line="240" w:lineRule="auto"/>
              <w:rPr>
                <w:b/>
              </w:rPr>
            </w:pPr>
            <w:r w:rsidRPr="007662C3">
              <w:rPr>
                <w:b/>
              </w:rPr>
              <w:t>Relevant coursework</w:t>
            </w:r>
          </w:p>
          <w:p w:rsidR="0017675B" w:rsidRPr="0051161F" w:rsidRDefault="0017675B" w:rsidP="00176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 w:rsidRPr="0051161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CNP Routing, </w:t>
            </w:r>
            <w:r w:rsidRPr="0051161F">
              <w:rPr>
                <w:sz w:val="20"/>
                <w:szCs w:val="20"/>
              </w:rPr>
              <w:t>Switching</w:t>
            </w:r>
            <w:r>
              <w:rPr>
                <w:sz w:val="20"/>
                <w:szCs w:val="20"/>
              </w:rPr>
              <w:t>, and Troubleshooting</w:t>
            </w:r>
            <w:r w:rsidRPr="0051161F">
              <w:rPr>
                <w:sz w:val="20"/>
                <w:szCs w:val="20"/>
              </w:rPr>
              <w:t xml:space="preserve"> (CT 606H/NTEC 227 – 229)</w:t>
            </w:r>
          </w:p>
        </w:tc>
      </w:tr>
      <w:tr w:rsidR="0017675B" w:rsidTr="0017675B">
        <w:tc>
          <w:tcPr>
            <w:tcW w:w="2227" w:type="dxa"/>
          </w:tcPr>
          <w:p w:rsidR="0017675B" w:rsidRPr="0026548E" w:rsidRDefault="0017675B" w:rsidP="0017675B">
            <w:pPr>
              <w:pStyle w:val="Heading1"/>
              <w:spacing w:before="0" w:line="240" w:lineRule="auto"/>
              <w:rPr>
                <w:sz w:val="24"/>
                <w:szCs w:val="24"/>
              </w:rPr>
            </w:pPr>
            <w:r w:rsidRPr="0026548E">
              <w:rPr>
                <w:sz w:val="24"/>
                <w:szCs w:val="24"/>
              </w:rPr>
              <w:t>Skills</w:t>
            </w:r>
          </w:p>
        </w:tc>
        <w:tc>
          <w:tcPr>
            <w:tcW w:w="202" w:type="dxa"/>
          </w:tcPr>
          <w:p w:rsidR="0017675B" w:rsidRDefault="0017675B" w:rsidP="0017675B">
            <w:pPr>
              <w:spacing w:before="0" w:line="240" w:lineRule="auto"/>
            </w:pPr>
          </w:p>
        </w:tc>
        <w:tc>
          <w:tcPr>
            <w:tcW w:w="8949" w:type="dxa"/>
          </w:tcPr>
          <w:sdt>
            <w:sdtPr>
              <w:id w:val="-1116827610"/>
              <w15:repeatingSection/>
            </w:sdtPr>
            <w:sdtEndPr>
              <w:rPr>
                <w:color w:val="auto"/>
                <w:kern w:val="0"/>
                <w:sz w:val="22"/>
                <w:szCs w:val="22"/>
                <w:lang w:eastAsia="en-US"/>
              </w:rPr>
            </w:sdtEndPr>
            <w:sdtContent>
              <w:sdt>
                <w:sdtPr>
                  <w:id w:val="-2006429974"/>
                  <w:placeholder>
                    <w:docPart w:val="9339799042574BC093D540CA401DE835"/>
                  </w:placeholder>
                  <w15:repeatingSectionItem/>
                </w:sdtPr>
                <w:sdtEndPr>
                  <w:rPr>
                    <w:color w:val="auto"/>
                    <w:kern w:val="0"/>
                    <w:sz w:val="22"/>
                    <w:szCs w:val="22"/>
                    <w:lang w:eastAsia="en-US"/>
                  </w:rPr>
                </w:sdtEndPr>
                <w:sdtContent>
                  <w:p w:rsidR="0017675B" w:rsidRPr="007662C3" w:rsidRDefault="0017675B" w:rsidP="0017675B">
                    <w:pPr>
                      <w:spacing w:after="0" w:line="240" w:lineRule="auto"/>
                    </w:pPr>
                    <w:r w:rsidRPr="007662C3">
                      <w:rPr>
                        <w:b/>
                      </w:rPr>
                      <w:t>Computer Science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10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of both Java and Python languages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10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of basic computer science principles such as polymorphism, classes, object-oriented programming, etc.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10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in using GitHub and Eclipse, as well as several other programs used in FIRST robotics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10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in HTML</w:t>
                    </w:r>
                    <w:r>
                      <w:rPr>
                        <w:sz w:val="21"/>
                        <w:szCs w:val="21"/>
                      </w:rPr>
                      <w:t>, CSS</w:t>
                    </w:r>
                    <w:r w:rsidRPr="00495056">
                      <w:rPr>
                        <w:sz w:val="21"/>
                        <w:szCs w:val="21"/>
                      </w:rPr>
                      <w:t xml:space="preserve"> and JavaScript</w:t>
                    </w:r>
                    <w:r>
                      <w:rPr>
                        <w:sz w:val="21"/>
                        <w:szCs w:val="21"/>
                      </w:rPr>
                      <w:t xml:space="preserve"> (jQuery)</w:t>
                    </w:r>
                  </w:p>
                  <w:p w:rsidR="0017675B" w:rsidRPr="00E34297" w:rsidRDefault="0017675B" w:rsidP="0017675B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0" w:line="240" w:lineRule="auto"/>
                    </w:pPr>
                    <w:r w:rsidRPr="00716F05">
                      <w:rPr>
                        <w:color w:val="000000" w:themeColor="text1"/>
                        <w:sz w:val="21"/>
                        <w:szCs w:val="21"/>
                      </w:rPr>
                      <w:t>Experience and knowledge in Microsoft Word, Excel, PowerPoint, Publisher, OneNote, Outlook, and OneDrive</w:t>
                    </w:r>
                    <w:r w:rsidRPr="00E34297">
                      <w:t xml:space="preserve"> </w:t>
                    </w:r>
                  </w:p>
                  <w:p w:rsidR="0017675B" w:rsidRPr="007662C3" w:rsidRDefault="0017675B" w:rsidP="0017675B">
                    <w:pPr>
                      <w:spacing w:after="0" w:line="240" w:lineRule="auto"/>
                    </w:pPr>
                    <w:r w:rsidRPr="007662C3">
                      <w:rPr>
                        <w:b/>
                      </w:rPr>
                      <w:t>Cisco Service Project – Antigua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 xml:space="preserve">Set up </w:t>
                    </w:r>
                    <w:r>
                      <w:rPr>
                        <w:sz w:val="21"/>
                        <w:szCs w:val="21"/>
                      </w:rPr>
                      <w:t xml:space="preserve">and networked 25 </w:t>
                    </w:r>
                    <w:r w:rsidRPr="00495056">
                      <w:rPr>
                        <w:sz w:val="21"/>
                        <w:szCs w:val="21"/>
                      </w:rPr>
                      <w:t>computer labs</w:t>
                    </w:r>
                    <w:r>
                      <w:rPr>
                        <w:sz w:val="21"/>
                        <w:szCs w:val="21"/>
                      </w:rPr>
                      <w:t xml:space="preserve"> with over 400 computers</w:t>
                    </w:r>
                    <w:r w:rsidRPr="00495056">
                      <w:rPr>
                        <w:sz w:val="21"/>
                        <w:szCs w:val="21"/>
                      </w:rPr>
                      <w:t xml:space="preserve"> in schools with Internet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Designed network architecture for schools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Imaged computers with Windows 10 and Office 2016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Fixed both hardware and software on various older computers</w:t>
                    </w:r>
                  </w:p>
                  <w:p w:rsidR="0017675B" w:rsidRPr="007662C3" w:rsidRDefault="0017675B" w:rsidP="0017675B">
                    <w:pPr>
                      <w:spacing w:after="0" w:line="240" w:lineRule="auto"/>
                    </w:pPr>
                    <w:r w:rsidRPr="007662C3">
                      <w:rPr>
                        <w:b/>
                      </w:rPr>
                      <w:t>Connection Tools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proofErr w:type="spellStart"/>
                    <w:r w:rsidRPr="00495056">
                      <w:rPr>
                        <w:sz w:val="21"/>
                        <w:szCs w:val="21"/>
                      </w:rPr>
                      <w:t>PuTTY</w:t>
                    </w:r>
                    <w:proofErr w:type="spellEnd"/>
                    <w:r w:rsidRPr="00495056">
                      <w:rPr>
                        <w:sz w:val="21"/>
                        <w:szCs w:val="21"/>
                      </w:rPr>
                      <w:t xml:space="preserve"> – Router and switch connection tool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Wireshark – Network protocol analyzer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VMWare – Virtualization of desktops, applications, tools, and servers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Kali Linux for layer 2 attack and mitigation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Windows Server 2016 for AAA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CUCM – Cisco Unified Communications Manager for VoIP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CUC – Cisco Unity Connection for voicemail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Apache2 – HTTP and HTTPS servers on Ubuntu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Linux – Ubuntu, CentOS, Fedora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Cisco AnyConnect</w:t>
                    </w:r>
                  </w:p>
                  <w:p w:rsidR="0017675B" w:rsidRPr="00D13278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Cisco ASDM (Adaptive Security Device Manager) for ASA</w:t>
                    </w:r>
                  </w:p>
                  <w:p w:rsidR="0017675B" w:rsidRPr="007662C3" w:rsidRDefault="0017675B" w:rsidP="0017675B">
                    <w:pPr>
                      <w:spacing w:after="0" w:line="240" w:lineRule="auto"/>
                    </w:pPr>
                    <w:r w:rsidRPr="007662C3">
                      <w:rPr>
                        <w:b/>
                      </w:rPr>
                      <w:t>Routing Protocols</w:t>
                    </w:r>
                  </w:p>
                  <w:p w:rsidR="0017675B" w:rsidRPr="001D2DA7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IPv4 &amp; IPv6 Configurations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EIGRP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OSPF</w:t>
                    </w:r>
                  </w:p>
                  <w:p w:rsidR="0017675B" w:rsidRPr="00796857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Experience and knowledge configuring OSPF and OSPFv3 in a single area as well as multiple areas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DHCP</w:t>
                    </w:r>
                  </w:p>
                  <w:p w:rsidR="0017675B" w:rsidRPr="00FC003C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Experience and knowledge configuring both static and dynamic DHCP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NAT</w:t>
                    </w:r>
                  </w:p>
                  <w:p w:rsidR="0017675B" w:rsidRPr="00FC003C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Experience and knowledge configuring NAT translations, NAT overload, and NAT64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B</w:t>
                    </w:r>
                    <w:r w:rsidRPr="00495056">
                      <w:rPr>
                        <w:sz w:val="21"/>
                        <w:szCs w:val="21"/>
                      </w:rPr>
                      <w:t>GP</w:t>
                    </w:r>
                  </w:p>
                  <w:p w:rsidR="0017675B" w:rsidRPr="00F37D28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Experience and knowledge configuring external and internal BGP, both path vector protocols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VoIP</w:t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Used CUCM to manage multiple phones in a network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Music on hold, custom ringtones, voicemail, and calling out to personal cellphones</w:t>
                    </w:r>
                  </w:p>
                  <w:p w:rsidR="0017675B" w:rsidRPr="008E3556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Experience with SCCP, 7940 and 7960 Cisco IP Phones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AAA</w:t>
                    </w:r>
                  </w:p>
                  <w:p w:rsidR="0017675B" w:rsidRPr="008E3556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Experience and knowledge configuring AAA on Windows Server 2016 using the RADIUS protocol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FHRP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F37D28">
                      <w:rPr>
                        <w:sz w:val="20"/>
                      </w:rPr>
                      <w:t>Experience and knowledge configuring GLBP, HSRP, and VRRP on routers and layer 3 switches in order to create backup routes in case one fails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Policy-Based Routing (PBR)</w:t>
                    </w:r>
                  </w:p>
                  <w:p w:rsidR="0017675B" w:rsidRPr="00E34297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Virtual Routing and Forwarding (VRF) Lite</w:t>
                    </w:r>
                  </w:p>
                  <w:p w:rsidR="0017675B" w:rsidRPr="007662C3" w:rsidRDefault="0017675B" w:rsidP="0017675B">
                    <w:pPr>
                      <w:spacing w:after="0" w:line="240" w:lineRule="auto"/>
                    </w:pPr>
                    <w:r w:rsidRPr="007662C3">
                      <w:rPr>
                        <w:b/>
                      </w:rPr>
                      <w:t>Switch Functionality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setting up VLANS, or virtual local area networks, on switches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Experience and knowledge setting up access lists, both standard and extended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setting up port security to secure ports on switches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Experience and knowledge configuring 802.1Q </w:t>
                    </w:r>
                    <w:proofErr w:type="spellStart"/>
                    <w:r>
                      <w:rPr>
                        <w:sz w:val="21"/>
                        <w:szCs w:val="21"/>
                      </w:rPr>
                      <w:t>trunking</w:t>
                    </w:r>
                    <w:proofErr w:type="spellEnd"/>
                    <w:r>
                      <w:rPr>
                        <w:sz w:val="21"/>
                        <w:szCs w:val="21"/>
                      </w:rPr>
                      <w:t xml:space="preserve"> on switch ports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 w:line="240" w:lineRule="auto"/>
                      <w:rPr>
                        <w:sz w:val="21"/>
                        <w:szCs w:val="21"/>
                      </w:rPr>
                    </w:pPr>
                    <w:r w:rsidRPr="00495056">
                      <w:rPr>
                        <w:sz w:val="21"/>
                        <w:szCs w:val="21"/>
                      </w:rPr>
                      <w:t>Experience and knowledge testing and preventing layer 2 attacks using Kali Linux in a VMWare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DHCP starvation attack and prevention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ARP spoofing attack and prevention</w:t>
                    </w:r>
                  </w:p>
                  <w:p w:rsidR="0017675B" w:rsidRPr="008E3556" w:rsidRDefault="0017675B" w:rsidP="0017675B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MAC address flooding attack and prevention</w:t>
                    </w:r>
                  </w:p>
                  <w:p w:rsidR="0017675B" w:rsidRDefault="0017675B" w:rsidP="0017675B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Device Experience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0" w:line="240" w:lineRule="auto"/>
                    </w:pPr>
                    <w:r>
                      <w:t>Cisco 2901 &amp; 2811 Routers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0" w:line="240" w:lineRule="auto"/>
                    </w:pPr>
                    <w:r>
                      <w:t>Cisco 2860, 3750, and 3560 Switches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0" w:line="240" w:lineRule="auto"/>
                    </w:pPr>
                    <w:r>
                      <w:t>Cisco 7970, 7960, 7940, and 7910 IP Phones</w:t>
                    </w:r>
                  </w:p>
                  <w:p w:rsidR="0017675B" w:rsidRDefault="0017675B" w:rsidP="0017675B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0" w:line="240" w:lineRule="auto"/>
                    </w:pPr>
                    <w:r>
                      <w:t>Cisco Wireless Access Points</w:t>
                    </w:r>
                  </w:p>
                  <w:p w:rsidR="0017675B" w:rsidRPr="00495056" w:rsidRDefault="0017675B" w:rsidP="0017675B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0" w:line="240" w:lineRule="auto"/>
                    </w:pPr>
                    <w:r>
                      <w:t>Cisco ASA 5505</w:t>
                    </w:r>
                  </w:p>
                </w:sdtContent>
              </w:sdt>
            </w:sdtContent>
          </w:sdt>
        </w:tc>
      </w:tr>
      <w:tr w:rsidR="0017675B" w:rsidTr="0017675B">
        <w:tc>
          <w:tcPr>
            <w:tcW w:w="2227" w:type="dxa"/>
          </w:tcPr>
          <w:p w:rsidR="0017675B" w:rsidRPr="0026548E" w:rsidRDefault="0017675B" w:rsidP="0017675B">
            <w:pPr>
              <w:pStyle w:val="Heading1"/>
              <w:spacing w:before="0" w:line="240" w:lineRule="auto"/>
              <w:rPr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62C89F68" wp14:editId="45983BD6">
                  <wp:simplePos x="0" y="0"/>
                  <wp:positionH relativeFrom="column">
                    <wp:posOffset>464820</wp:posOffset>
                  </wp:positionH>
                  <wp:positionV relativeFrom="page">
                    <wp:posOffset>422275</wp:posOffset>
                  </wp:positionV>
                  <wp:extent cx="640080" cy="640080"/>
                  <wp:effectExtent l="0" t="0" r="7620" b="7620"/>
                  <wp:wrapNone/>
                  <wp:docPr id="3" name="Picture 3" descr="Image result for ccna certificat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cna certificati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6548E">
              <w:rPr>
                <w:sz w:val="24"/>
                <w:szCs w:val="24"/>
              </w:rPr>
              <w:t>Major Achievements</w:t>
            </w:r>
          </w:p>
        </w:tc>
        <w:tc>
          <w:tcPr>
            <w:tcW w:w="202" w:type="dxa"/>
          </w:tcPr>
          <w:p w:rsidR="0017675B" w:rsidRDefault="0017675B" w:rsidP="0017675B">
            <w:pPr>
              <w:spacing w:before="0" w:line="240" w:lineRule="auto"/>
            </w:pPr>
          </w:p>
        </w:tc>
        <w:tc>
          <w:tcPr>
            <w:tcW w:w="8949" w:type="dxa"/>
          </w:tcPr>
          <w:p w:rsidR="0017675B" w:rsidRPr="00495056" w:rsidRDefault="0017675B" w:rsidP="0017675B">
            <w:pPr>
              <w:pStyle w:val="Heading2"/>
              <w:spacing w:line="240" w:lineRule="auto"/>
              <w:rPr>
                <w:b w:val="0"/>
                <w:sz w:val="22"/>
                <w:szCs w:val="22"/>
              </w:rPr>
            </w:pPr>
            <w:r w:rsidRPr="00495056">
              <w:rPr>
                <w:b w:val="0"/>
                <w:sz w:val="22"/>
                <w:szCs w:val="22"/>
              </w:rPr>
              <w:t>Awards</w:t>
            </w:r>
          </w:p>
          <w:p w:rsidR="0017675B" w:rsidRPr="00495056" w:rsidRDefault="0017675B" w:rsidP="0017675B">
            <w:pPr>
              <w:pStyle w:val="NoSpacing"/>
              <w:numPr>
                <w:ilvl w:val="0"/>
                <w:numId w:val="2"/>
              </w:numPr>
              <w:rPr>
                <w:szCs w:val="21"/>
              </w:rPr>
            </w:pPr>
            <w:r w:rsidRPr="00495056">
              <w:rPr>
                <w:szCs w:val="21"/>
              </w:rPr>
              <w:t>Varsity letter in robotics, both freshman and sophomore year</w:t>
            </w:r>
          </w:p>
          <w:p w:rsidR="0017675B" w:rsidRPr="00495056" w:rsidRDefault="0017675B" w:rsidP="0017675B">
            <w:pPr>
              <w:pStyle w:val="Heading2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495056">
              <w:rPr>
                <w:b w:val="0"/>
                <w:sz w:val="22"/>
                <w:szCs w:val="22"/>
              </w:rPr>
              <w:t>Accomplishments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2"/>
              </w:numPr>
              <w:tabs>
                <w:tab w:val="left" w:pos="1668"/>
              </w:tabs>
              <w:spacing w:after="0" w:line="240" w:lineRule="auto"/>
              <w:rPr>
                <w:szCs w:val="21"/>
              </w:rPr>
            </w:pPr>
            <w:r w:rsidRPr="00495056">
              <w:rPr>
                <w:szCs w:val="21"/>
              </w:rPr>
              <w:t>Placed 47</w:t>
            </w:r>
            <w:r w:rsidRPr="00495056">
              <w:rPr>
                <w:szCs w:val="21"/>
                <w:vertAlign w:val="superscript"/>
              </w:rPr>
              <w:t>th</w:t>
            </w:r>
            <w:r w:rsidRPr="00495056">
              <w:rPr>
                <w:szCs w:val="21"/>
              </w:rPr>
              <w:t xml:space="preserve"> in the nation in Cisco </w:t>
            </w:r>
            <w:proofErr w:type="spellStart"/>
            <w:r w:rsidRPr="00495056">
              <w:rPr>
                <w:szCs w:val="21"/>
              </w:rPr>
              <w:t>NetRiders</w:t>
            </w:r>
            <w:proofErr w:type="spellEnd"/>
            <w:r w:rsidRPr="00495056">
              <w:rPr>
                <w:szCs w:val="21"/>
              </w:rPr>
              <w:t xml:space="preserve"> for CCENT</w:t>
            </w:r>
          </w:p>
          <w:p w:rsidR="0017675B" w:rsidRPr="00495056" w:rsidRDefault="0017675B" w:rsidP="0017675B">
            <w:pPr>
              <w:pStyle w:val="ListParagraph"/>
              <w:numPr>
                <w:ilvl w:val="1"/>
                <w:numId w:val="2"/>
              </w:numPr>
              <w:tabs>
                <w:tab w:val="left" w:pos="1668"/>
              </w:tabs>
              <w:spacing w:after="0" w:line="240" w:lineRule="auto"/>
              <w:rPr>
                <w:szCs w:val="21"/>
              </w:rPr>
            </w:pPr>
            <w:r w:rsidRPr="00495056">
              <w:rPr>
                <w:szCs w:val="21"/>
              </w:rPr>
              <w:t>Only female in Newport Cisco Academy who advanced to finals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2"/>
              </w:numPr>
              <w:tabs>
                <w:tab w:val="left" w:pos="1668"/>
              </w:tabs>
              <w:spacing w:after="0" w:line="240" w:lineRule="auto"/>
              <w:rPr>
                <w:szCs w:val="21"/>
              </w:rPr>
            </w:pPr>
            <w:r w:rsidRPr="00495056">
              <w:rPr>
                <w:szCs w:val="21"/>
              </w:rPr>
              <w:t>Certified Cisco Network Associate (CCNA) with a score of 883</w:t>
            </w:r>
          </w:p>
        </w:tc>
      </w:tr>
      <w:tr w:rsidR="0017675B" w:rsidTr="0017675B">
        <w:tc>
          <w:tcPr>
            <w:tcW w:w="2227" w:type="dxa"/>
          </w:tcPr>
          <w:p w:rsidR="0017675B" w:rsidRPr="0026548E" w:rsidRDefault="0017675B" w:rsidP="0017675B">
            <w:pPr>
              <w:pStyle w:val="Heading1"/>
              <w:spacing w:before="0" w:line="240" w:lineRule="auto"/>
              <w:rPr>
                <w:sz w:val="24"/>
                <w:szCs w:val="24"/>
              </w:rPr>
            </w:pPr>
            <w:r w:rsidRPr="0026548E">
              <w:rPr>
                <w:sz w:val="24"/>
                <w:szCs w:val="24"/>
              </w:rPr>
              <w:t>Additional Skills</w:t>
            </w:r>
          </w:p>
        </w:tc>
        <w:tc>
          <w:tcPr>
            <w:tcW w:w="202" w:type="dxa"/>
          </w:tcPr>
          <w:p w:rsidR="0017675B" w:rsidRDefault="0017675B" w:rsidP="0017675B">
            <w:pPr>
              <w:spacing w:before="0" w:line="240" w:lineRule="auto"/>
            </w:pPr>
          </w:p>
        </w:tc>
        <w:tc>
          <w:tcPr>
            <w:tcW w:w="8949" w:type="dxa"/>
          </w:tcPr>
          <w:p w:rsidR="0017675B" w:rsidRDefault="0017675B" w:rsidP="00176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595959" w:themeColor="text1" w:themeTint="A6"/>
                <w:szCs w:val="21"/>
              </w:rPr>
            </w:pPr>
            <w:r w:rsidRPr="00495056">
              <w:rPr>
                <w:color w:val="595959" w:themeColor="text1" w:themeTint="A6"/>
                <w:szCs w:val="21"/>
              </w:rPr>
              <w:t>Chinese</w:t>
            </w:r>
            <w:r>
              <w:rPr>
                <w:color w:val="595959" w:themeColor="text1" w:themeTint="A6"/>
                <w:szCs w:val="21"/>
              </w:rPr>
              <w:t xml:space="preserve"> &amp; Spanish</w:t>
            </w:r>
            <w:r w:rsidRPr="00495056">
              <w:rPr>
                <w:color w:val="595959" w:themeColor="text1" w:themeTint="A6"/>
                <w:szCs w:val="21"/>
              </w:rPr>
              <w:t>: Conversational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595959" w:themeColor="text1" w:themeTint="A6"/>
                <w:szCs w:val="21"/>
              </w:rPr>
            </w:pPr>
            <w:r>
              <w:rPr>
                <w:color w:val="595959" w:themeColor="text1" w:themeTint="A6"/>
                <w:szCs w:val="21"/>
              </w:rPr>
              <w:t>Excellent typist: 9</w:t>
            </w:r>
            <w:r w:rsidRPr="00495056">
              <w:rPr>
                <w:color w:val="595959" w:themeColor="text1" w:themeTint="A6"/>
                <w:szCs w:val="21"/>
              </w:rPr>
              <w:t>0+ WPM</w:t>
            </w:r>
          </w:p>
          <w:p w:rsidR="0017675B" w:rsidRPr="00495056" w:rsidRDefault="0017675B" w:rsidP="00176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595959" w:themeColor="text1" w:themeTint="A6"/>
                <w:szCs w:val="21"/>
              </w:rPr>
            </w:pPr>
            <w:r w:rsidRPr="00495056">
              <w:rPr>
                <w:color w:val="595959" w:themeColor="text1" w:themeTint="A6"/>
                <w:szCs w:val="21"/>
              </w:rPr>
              <w:t>Ex</w:t>
            </w:r>
            <w:r>
              <w:rPr>
                <w:color w:val="595959" w:themeColor="text1" w:themeTint="A6"/>
                <w:szCs w:val="21"/>
              </w:rPr>
              <w:t>tensive experience</w:t>
            </w:r>
            <w:r w:rsidRPr="00495056">
              <w:rPr>
                <w:color w:val="595959" w:themeColor="text1" w:themeTint="A6"/>
                <w:szCs w:val="21"/>
              </w:rPr>
              <w:t xml:space="preserve"> and knowledge in making Ethernet cables</w:t>
            </w:r>
          </w:p>
        </w:tc>
      </w:tr>
    </w:tbl>
    <w:p w:rsidR="00CE58FF" w:rsidRPr="00B42A3F" w:rsidRDefault="00CE58FF" w:rsidP="00B42A3F">
      <w:pPr>
        <w:rPr>
          <w:sz w:val="2"/>
          <w:szCs w:val="2"/>
        </w:rPr>
      </w:pPr>
    </w:p>
    <w:sectPr w:rsidR="00CE58FF" w:rsidRPr="00B42A3F" w:rsidSect="0017675B">
      <w:footerReference w:type="default" r:id="rId10"/>
      <w:pgSz w:w="12240" w:h="15840" w:code="1"/>
      <w:pgMar w:top="475" w:right="360" w:bottom="360" w:left="47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4F" w:rsidRDefault="0046254F">
      <w:pPr>
        <w:spacing w:before="0" w:after="0" w:line="240" w:lineRule="auto"/>
      </w:pPr>
      <w:r>
        <w:separator/>
      </w:r>
    </w:p>
  </w:endnote>
  <w:endnote w:type="continuationSeparator" w:id="0">
    <w:p w:rsidR="0046254F" w:rsidRDefault="004625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4137AE">
      <w:tc>
        <w:tcPr>
          <w:tcW w:w="5148" w:type="dxa"/>
        </w:tcPr>
        <w:p w:rsidR="004137AE" w:rsidRDefault="0046254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71B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E62E0A3021BD45AE8EF1D04D37E283E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4137AE" w:rsidRDefault="008E3556">
              <w:pPr>
                <w:pStyle w:val="Footer"/>
                <w:jc w:val="right"/>
              </w:pPr>
              <w:r>
                <w:t>Michelle X. Lin</w:t>
              </w:r>
            </w:p>
          </w:tc>
        </w:sdtContent>
      </w:sdt>
    </w:tr>
  </w:tbl>
  <w:p w:rsidR="004137AE" w:rsidRDefault="00413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4F" w:rsidRDefault="0046254F">
      <w:pPr>
        <w:spacing w:before="0" w:after="0" w:line="240" w:lineRule="auto"/>
      </w:pPr>
      <w:r>
        <w:separator/>
      </w:r>
    </w:p>
  </w:footnote>
  <w:footnote w:type="continuationSeparator" w:id="0">
    <w:p w:rsidR="0046254F" w:rsidRDefault="004625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78A"/>
    <w:multiLevelType w:val="hybridMultilevel"/>
    <w:tmpl w:val="AA54FC78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247C"/>
    <w:multiLevelType w:val="hybridMultilevel"/>
    <w:tmpl w:val="962C7ECA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75281"/>
    <w:multiLevelType w:val="hybridMultilevel"/>
    <w:tmpl w:val="E9225B8C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A45D2"/>
    <w:multiLevelType w:val="hybridMultilevel"/>
    <w:tmpl w:val="870E94C6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0EA2"/>
    <w:multiLevelType w:val="hybridMultilevel"/>
    <w:tmpl w:val="8E44398C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9CC4DB" w:themeColor="accent1" w:themeTint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AB227F"/>
    <w:multiLevelType w:val="hybridMultilevel"/>
    <w:tmpl w:val="806AE1DA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B1B88"/>
    <w:multiLevelType w:val="hybridMultilevel"/>
    <w:tmpl w:val="D0724C32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D4E08"/>
    <w:multiLevelType w:val="hybridMultilevel"/>
    <w:tmpl w:val="BF14F7C6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4D7A"/>
    <w:multiLevelType w:val="hybridMultilevel"/>
    <w:tmpl w:val="14CAECA4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D20E5"/>
    <w:multiLevelType w:val="hybridMultilevel"/>
    <w:tmpl w:val="62D4F474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9CC4DB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56"/>
    <w:rsid w:val="000432D3"/>
    <w:rsid w:val="001011BA"/>
    <w:rsid w:val="0017675B"/>
    <w:rsid w:val="001D2DA7"/>
    <w:rsid w:val="00200AB7"/>
    <w:rsid w:val="00237F9F"/>
    <w:rsid w:val="0026548E"/>
    <w:rsid w:val="002F2057"/>
    <w:rsid w:val="00316806"/>
    <w:rsid w:val="00321A54"/>
    <w:rsid w:val="00383AAC"/>
    <w:rsid w:val="00392704"/>
    <w:rsid w:val="004137AE"/>
    <w:rsid w:val="0046254F"/>
    <w:rsid w:val="00495056"/>
    <w:rsid w:val="0051161F"/>
    <w:rsid w:val="0059285F"/>
    <w:rsid w:val="006240E7"/>
    <w:rsid w:val="00716F05"/>
    <w:rsid w:val="007662C3"/>
    <w:rsid w:val="00796857"/>
    <w:rsid w:val="007F71B6"/>
    <w:rsid w:val="008E3556"/>
    <w:rsid w:val="00A06408"/>
    <w:rsid w:val="00B42A3F"/>
    <w:rsid w:val="00CE58FF"/>
    <w:rsid w:val="00D13278"/>
    <w:rsid w:val="00D361A0"/>
    <w:rsid w:val="00DE1E23"/>
    <w:rsid w:val="00E34297"/>
    <w:rsid w:val="00EB09E9"/>
    <w:rsid w:val="00F01263"/>
    <w:rsid w:val="00F03987"/>
    <w:rsid w:val="00F04351"/>
    <w:rsid w:val="00F37D28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292F9E"/>
  <w15:chartTrackingRefBased/>
  <w15:docId w15:val="{51109C05-027F-4E52-8C18-3EA9AA6D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8E3556"/>
    <w:pPr>
      <w:spacing w:before="0" w:line="259" w:lineRule="auto"/>
      <w:ind w:left="720"/>
      <w:contextualSpacing/>
    </w:pPr>
    <w:rPr>
      <w:color w:val="auto"/>
      <w:kern w:val="0"/>
      <w:sz w:val="22"/>
      <w:szCs w:val="22"/>
      <w:lang w:eastAsia="en-US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E3556"/>
    <w:rPr>
      <w:b/>
      <w:bCs/>
      <w:i/>
      <w:iCs/>
    </w:rPr>
  </w:style>
  <w:style w:type="paragraph" w:customStyle="1" w:styleId="Subsection">
    <w:name w:val="Subsection"/>
    <w:basedOn w:val="Heading2"/>
    <w:rsid w:val="008E3556"/>
    <w:pPr>
      <w:spacing w:before="0" w:after="0" w:line="240" w:lineRule="auto"/>
    </w:pPr>
    <w:rPr>
      <w:b w:val="0"/>
      <w:bCs w:val="0"/>
      <w:color w:val="595959" w:themeColor="text1" w:themeTint="A6"/>
      <w:kern w:val="0"/>
      <w:sz w:val="26"/>
      <w:szCs w:val="28"/>
      <w:lang w:eastAsia="en-US"/>
      <w14:ligatures w14:val="none"/>
    </w:rPr>
  </w:style>
  <w:style w:type="paragraph" w:styleId="NoSpacing">
    <w:name w:val="No Spacing"/>
    <w:link w:val="NoSpacingChar"/>
    <w:uiPriority w:val="1"/>
    <w:qFormat/>
    <w:rsid w:val="008E3556"/>
    <w:pPr>
      <w:spacing w:before="0"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3556"/>
    <w:rPr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5F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6408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ow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CFF52776BB467C83DD134FC8B33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E488C-D3A2-4E78-A205-B8E2690E3A71}"/>
      </w:docPartPr>
      <w:docPartBody>
        <w:p w:rsidR="005E2520" w:rsidRDefault="00BF39D3">
          <w:pPr>
            <w:pStyle w:val="0CCFF52776BB467C83DD134FC8B33ECA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62E0A3021BD45AE8EF1D04D37E2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ACC3-E7E3-4589-A949-8C74ECA1E977}"/>
      </w:docPartPr>
      <w:docPartBody>
        <w:p w:rsidR="005E2520" w:rsidRDefault="00BF39D3">
          <w:pPr>
            <w:pStyle w:val="E62E0A3021BD45AE8EF1D04D37E283E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9339799042574BC093D540CA401DE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8073-214D-43AA-A36E-8DB9A533932A}"/>
      </w:docPartPr>
      <w:docPartBody>
        <w:p w:rsidR="00000000" w:rsidRDefault="00D8763B" w:rsidP="00D8763B">
          <w:pPr>
            <w:pStyle w:val="9339799042574BC093D540CA401DE835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3F"/>
    <w:rsid w:val="005E2520"/>
    <w:rsid w:val="00BF39D3"/>
    <w:rsid w:val="00D8763B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BE602285D48098BE15CB186DD1161">
    <w:name w:val="ED7BE602285D48098BE15CB186DD1161"/>
  </w:style>
  <w:style w:type="paragraph" w:customStyle="1" w:styleId="C2F07A5C843943EBA2179897D864A814">
    <w:name w:val="C2F07A5C843943EBA2179897D864A814"/>
  </w:style>
  <w:style w:type="paragraph" w:customStyle="1" w:styleId="94E4FF9679444A6295B0C83805DD0D4B">
    <w:name w:val="94E4FF9679444A6295B0C83805DD0D4B"/>
  </w:style>
  <w:style w:type="paragraph" w:customStyle="1" w:styleId="39B1C3AB77D043E785E3D185A321D34B">
    <w:name w:val="39B1C3AB77D043E785E3D185A321D34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5B1E343C473D440F9502CC2F03A6BC80">
    <w:name w:val="5B1E343C473D440F9502CC2F03A6BC8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CFF52776BB467C83DD134FC8B33ECA">
    <w:name w:val="0CCFF52776BB467C83DD134FC8B33ECA"/>
  </w:style>
  <w:style w:type="paragraph" w:customStyle="1" w:styleId="3B09CDEAEB1B4406B6D342F8F17278E6">
    <w:name w:val="3B09CDEAEB1B4406B6D342F8F17278E6"/>
  </w:style>
  <w:style w:type="paragraph" w:customStyle="1" w:styleId="031D7A504C954620A54097E08AEE6095">
    <w:name w:val="031D7A504C954620A54097E08AEE6095"/>
  </w:style>
  <w:style w:type="paragraph" w:customStyle="1" w:styleId="CFB36BACB1E441F489AE23DAD0E8D62D">
    <w:name w:val="CFB36BACB1E441F489AE23DAD0E8D62D"/>
  </w:style>
  <w:style w:type="paragraph" w:customStyle="1" w:styleId="31F3C56CE79E49848E4E7D796DC2711D">
    <w:name w:val="31F3C56CE79E49848E4E7D796DC2711D"/>
  </w:style>
  <w:style w:type="paragraph" w:customStyle="1" w:styleId="CD10ED0ADAED41588C15C649557CA20F">
    <w:name w:val="CD10ED0ADAED41588C15C649557CA20F"/>
  </w:style>
  <w:style w:type="paragraph" w:customStyle="1" w:styleId="0341E6863A704F4A9C07B44920FBC394">
    <w:name w:val="0341E6863A704F4A9C07B44920FBC394"/>
  </w:style>
  <w:style w:type="paragraph" w:customStyle="1" w:styleId="0186574152AF43859E400631E34B720A">
    <w:name w:val="0186574152AF43859E400631E34B720A"/>
  </w:style>
  <w:style w:type="paragraph" w:customStyle="1" w:styleId="3C1C3CB9374743B3801FCB07ECDC6A40">
    <w:name w:val="3C1C3CB9374743B3801FCB07ECDC6A40"/>
  </w:style>
  <w:style w:type="paragraph" w:customStyle="1" w:styleId="5073A35275244A179C23E6EA6EF600A4">
    <w:name w:val="5073A35275244A179C23E6EA6EF600A4"/>
  </w:style>
  <w:style w:type="paragraph" w:customStyle="1" w:styleId="E62E0A3021BD45AE8EF1D04D37E283E4">
    <w:name w:val="E62E0A3021BD45AE8EF1D04D37E283E4"/>
  </w:style>
  <w:style w:type="paragraph" w:customStyle="1" w:styleId="F4D3593256014A7F8B203DA34509B2BC">
    <w:name w:val="F4D3593256014A7F8B203DA34509B2BC"/>
  </w:style>
  <w:style w:type="paragraph" w:customStyle="1" w:styleId="7FB3C354CF3E447888A46E8E6D17521E">
    <w:name w:val="7FB3C354CF3E447888A46E8E6D17521E"/>
  </w:style>
  <w:style w:type="paragraph" w:customStyle="1" w:styleId="FF43973FE0D54A4BACFE1019E89884E2">
    <w:name w:val="FF43973FE0D54A4BACFE1019E89884E2"/>
  </w:style>
  <w:style w:type="paragraph" w:customStyle="1" w:styleId="09D97A836E16495D9D70D45FC6696817">
    <w:name w:val="09D97A836E16495D9D70D45FC6696817"/>
    <w:rsid w:val="00FB543F"/>
  </w:style>
  <w:style w:type="paragraph" w:customStyle="1" w:styleId="9339799042574BC093D540CA401DE835">
    <w:name w:val="9339799042574BC093D540CA401DE835"/>
    <w:rsid w:val="00D8763B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1017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 X. Lin</dc:creator>
  <cp:keywords/>
  <cp:lastModifiedBy>Lin, Michelle X (Student)</cp:lastModifiedBy>
  <cp:revision>20</cp:revision>
  <cp:lastPrinted>2017-06-16T17:04:00Z</cp:lastPrinted>
  <dcterms:created xsi:type="dcterms:W3CDTF">2017-02-12T23:53:00Z</dcterms:created>
  <dcterms:modified xsi:type="dcterms:W3CDTF">2018-03-27T05:46:00Z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